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Y="-945"/>
        <w:tblW w:w="1113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15"/>
        <w:gridCol w:w="649"/>
        <w:gridCol w:w="6768"/>
      </w:tblGrid>
      <w:tr w:rsidR="001B2ABD" w14:paraId="45C3B772" w14:textId="77777777" w:rsidTr="00303A19">
        <w:trPr>
          <w:trHeight w:val="4037"/>
        </w:trPr>
        <w:tc>
          <w:tcPr>
            <w:tcW w:w="3715" w:type="dxa"/>
            <w:vAlign w:val="bottom"/>
          </w:tcPr>
          <w:p w14:paraId="7165EE71" w14:textId="681604D1" w:rsidR="001B2ABD" w:rsidRDefault="002558A1" w:rsidP="00303A19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CCE4D0" wp14:editId="35B56F3B">
                  <wp:extent cx="1337094" cy="1181100"/>
                  <wp:effectExtent l="114300" t="76200" r="92075" b="838200"/>
                  <wp:docPr id="46843966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harpenSoften amount="-2000"/>
                                    </a14:imgEffect>
                                    <a14:imgEffect>
                                      <a14:brightnessContrast bright="-10000" contrast="-5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25" b="7986"/>
                          <a:stretch/>
                        </pic:blipFill>
                        <pic:spPr bwMode="auto">
                          <a:xfrm>
                            <a:off x="0" y="0"/>
                            <a:ext cx="1354282" cy="1196283"/>
                          </a:xfrm>
                          <a:prstGeom prst="ellipse">
                            <a:avLst/>
                          </a:prstGeom>
                          <a:ln w="63500" cap="rnd" cmpd="sng" algn="ctr">
                            <a:solidFill>
                              <a:srgbClr val="33333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1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9" w:type="dxa"/>
          </w:tcPr>
          <w:p w14:paraId="6E796B18" w14:textId="77777777" w:rsidR="001B2ABD" w:rsidRDefault="001B2ABD" w:rsidP="00303A19">
            <w:pPr>
              <w:tabs>
                <w:tab w:val="left" w:pos="990"/>
              </w:tabs>
              <w:spacing w:before="1560"/>
            </w:pPr>
          </w:p>
        </w:tc>
        <w:tc>
          <w:tcPr>
            <w:tcW w:w="6768" w:type="dxa"/>
            <w:vAlign w:val="bottom"/>
          </w:tcPr>
          <w:p w14:paraId="430E7646" w14:textId="606A11A3" w:rsidR="001B2ABD" w:rsidRPr="00673F3B" w:rsidRDefault="00322D7D" w:rsidP="00303A19">
            <w:pPr>
              <w:pStyle w:val="Title"/>
              <w:spacing w:before="1560"/>
              <w:rPr>
                <w:sz w:val="52"/>
                <w:szCs w:val="52"/>
              </w:rPr>
            </w:pPr>
            <w:r w:rsidRPr="002558A1">
              <w:rPr>
                <w:sz w:val="52"/>
                <w:szCs w:val="52"/>
              </w:rPr>
              <w:t>Adam</w:t>
            </w:r>
            <w:r w:rsidR="002558A1">
              <w:rPr>
                <w:sz w:val="52"/>
                <w:szCs w:val="52"/>
              </w:rPr>
              <w:t xml:space="preserve"> </w:t>
            </w:r>
            <w:r w:rsidRPr="00673F3B">
              <w:rPr>
                <w:sz w:val="52"/>
                <w:szCs w:val="52"/>
              </w:rPr>
              <w:t>Glover</w:t>
            </w:r>
          </w:p>
          <w:p w14:paraId="1CDC2D54" w14:textId="1CF6AE17" w:rsidR="001B2ABD" w:rsidRPr="00673F3B" w:rsidRDefault="00322D7D" w:rsidP="00303A19">
            <w:pPr>
              <w:pStyle w:val="Subtitle"/>
              <w:spacing w:before="1560"/>
              <w:rPr>
                <w:sz w:val="28"/>
              </w:rPr>
            </w:pPr>
            <w:r w:rsidRPr="00673F3B">
              <w:rPr>
                <w:sz w:val="28"/>
              </w:rPr>
              <w:t>Inventory Management &amp; IT Support Lead</w:t>
            </w:r>
          </w:p>
        </w:tc>
      </w:tr>
      <w:tr w:rsidR="001B2ABD" w14:paraId="15B46509" w14:textId="77777777" w:rsidTr="00303A19">
        <w:trPr>
          <w:trHeight w:val="12129"/>
        </w:trPr>
        <w:tc>
          <w:tcPr>
            <w:tcW w:w="3715" w:type="dxa"/>
          </w:tcPr>
          <w:sdt>
            <w:sdtPr>
              <w:id w:val="-1711873194"/>
              <w:placeholder>
                <w:docPart w:val="6B8B60CA54664B76B5C4D8F848FE18BF"/>
              </w:placeholder>
              <w:temporary/>
              <w:showingPlcHdr/>
              <w15:appearance w15:val="hidden"/>
            </w:sdtPr>
            <w:sdtContent>
              <w:p w14:paraId="006178A5" w14:textId="77777777" w:rsidR="001B2ABD" w:rsidRDefault="00036450" w:rsidP="00303A19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BE64C31" w14:textId="7082E54F" w:rsidR="00036450" w:rsidRDefault="00AD6DB7" w:rsidP="00303A19">
            <w:r>
              <w:t>Detail-oriented and passionate computer science student, bringing 20 years of expertise in CCTV, Networking, Home Automation, Security, and A/V technologies.  Experienced in inventory management, Power App development, and M365 Power Platform.  Understanding in .NET MAUI, Java, C++, and web technologies.  Experience with IT Support, Inventory management, and workflow automation.  Passionate about problem-solving, system optimization, and emerging technology applications.</w:t>
            </w:r>
          </w:p>
          <w:p w14:paraId="1D05A2C9" w14:textId="77777777" w:rsidR="00036450" w:rsidRDefault="00036450" w:rsidP="00303A19"/>
          <w:sdt>
            <w:sdtPr>
              <w:id w:val="-1954003311"/>
              <w:placeholder>
                <w:docPart w:val="E287AAEEAF5C4E9DBBAE81230E06D58D"/>
              </w:placeholder>
              <w:temporary/>
              <w:showingPlcHdr/>
              <w15:appearance w15:val="hidden"/>
            </w:sdtPr>
            <w:sdtContent>
              <w:p w14:paraId="7C42A839" w14:textId="77777777" w:rsidR="00036450" w:rsidRPr="00CB0055" w:rsidRDefault="00CB0055" w:rsidP="00303A19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DC23A3AC885947268ED74C3EC955834B"/>
              </w:placeholder>
              <w:temporary/>
              <w:showingPlcHdr/>
              <w15:appearance w15:val="hidden"/>
            </w:sdtPr>
            <w:sdtContent>
              <w:p w14:paraId="243C7D2F" w14:textId="77777777" w:rsidR="004D3011" w:rsidRDefault="004D3011" w:rsidP="00303A19">
                <w:r w:rsidRPr="004D3011">
                  <w:t>PHONE:</w:t>
                </w:r>
              </w:p>
            </w:sdtContent>
          </w:sdt>
          <w:p w14:paraId="3F9B2BE5" w14:textId="44E40A84" w:rsidR="004D3011" w:rsidRDefault="00AD6DB7" w:rsidP="00303A19">
            <w:r>
              <w:t>8037277034</w:t>
            </w:r>
          </w:p>
          <w:p w14:paraId="3EEFD665" w14:textId="77777777" w:rsidR="004D3011" w:rsidRPr="004D3011" w:rsidRDefault="004D3011" w:rsidP="00303A19"/>
          <w:sdt>
            <w:sdtPr>
              <w:id w:val="67859272"/>
              <w:placeholder>
                <w:docPart w:val="BAA53AF8756C434B910CC22E5BC1A52C"/>
              </w:placeholder>
              <w:temporary/>
              <w:showingPlcHdr/>
              <w15:appearance w15:val="hidden"/>
            </w:sdtPr>
            <w:sdtContent>
              <w:p w14:paraId="1200B13E" w14:textId="77777777" w:rsidR="004D3011" w:rsidRDefault="004D3011" w:rsidP="00303A19">
                <w:r w:rsidRPr="004D3011">
                  <w:t>WEBSITE:</w:t>
                </w:r>
              </w:p>
            </w:sdtContent>
          </w:sdt>
          <w:p w14:paraId="3F9C551D" w14:textId="5BB433B8" w:rsidR="004D3011" w:rsidRDefault="00AD6DB7" w:rsidP="00303A19">
            <w:r>
              <w:t>Vrsaglo.github.</w:t>
            </w:r>
            <w:r w:rsidR="00303A19">
              <w:t>com</w:t>
            </w:r>
          </w:p>
          <w:p w14:paraId="6B7A1F36" w14:textId="77777777" w:rsidR="004D3011" w:rsidRDefault="004D3011" w:rsidP="00303A19"/>
          <w:sdt>
            <w:sdtPr>
              <w:id w:val="-240260293"/>
              <w:placeholder>
                <w:docPart w:val="2527DD03F6FF48B8B490194574906EF9"/>
              </w:placeholder>
              <w:temporary/>
              <w:showingPlcHdr/>
              <w15:appearance w15:val="hidden"/>
            </w:sdtPr>
            <w:sdtContent>
              <w:p w14:paraId="470C471D" w14:textId="77777777" w:rsidR="004D3011" w:rsidRDefault="004D3011" w:rsidP="00303A19">
                <w:r w:rsidRPr="004D3011">
                  <w:t>EMAIL:</w:t>
                </w:r>
              </w:p>
            </w:sdtContent>
          </w:sdt>
          <w:p w14:paraId="3D10FDF9" w14:textId="43BB8056" w:rsidR="00036450" w:rsidRPr="00E4381A" w:rsidRDefault="00AD6DB7" w:rsidP="00303A19">
            <w:pPr>
              <w:rPr>
                <w:rStyle w:val="Hyperlink"/>
              </w:rPr>
            </w:pPr>
            <w:r>
              <w:t>Adam.j.glover@outlook.com</w:t>
            </w:r>
          </w:p>
          <w:sdt>
            <w:sdtPr>
              <w:id w:val="-1444214663"/>
              <w:placeholder>
                <w:docPart w:val="DDCD4AE84A9F4E689DDD22B47F5B39E7"/>
              </w:placeholder>
              <w:temporary/>
              <w:showingPlcHdr/>
              <w15:appearance w15:val="hidden"/>
            </w:sdtPr>
            <w:sdtContent>
              <w:p w14:paraId="4FEC1C83" w14:textId="77777777" w:rsidR="004D3011" w:rsidRPr="00CB0055" w:rsidRDefault="00CB0055" w:rsidP="00303A19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00EAC60" w14:textId="3762F220" w:rsidR="004D3011" w:rsidRDefault="00673F3B" w:rsidP="00303A19">
            <w:r>
              <w:t>Audio Production</w:t>
            </w:r>
          </w:p>
          <w:p w14:paraId="3DF7B019" w14:textId="1B705E69" w:rsidR="004D3011" w:rsidRDefault="00673F3B" w:rsidP="00303A19">
            <w:r>
              <w:t>App Development</w:t>
            </w:r>
          </w:p>
          <w:p w14:paraId="63BBA2F1" w14:textId="3D375151" w:rsidR="00AD6DB7" w:rsidRDefault="00AD6DB7" w:rsidP="00303A19">
            <w:r>
              <w:t>Game Development</w:t>
            </w:r>
          </w:p>
          <w:p w14:paraId="00E8ADE0" w14:textId="5D69C8DB" w:rsidR="00AD6DB7" w:rsidRDefault="00AD6DB7" w:rsidP="00303A19">
            <w:r>
              <w:t>Writing</w:t>
            </w:r>
          </w:p>
          <w:p w14:paraId="6C43D0C8" w14:textId="6B2D2B28" w:rsidR="00AD6DB7" w:rsidRDefault="00AD6DB7" w:rsidP="00303A19">
            <w:r>
              <w:t>Fishing</w:t>
            </w:r>
          </w:p>
          <w:p w14:paraId="622B8506" w14:textId="2EDDABC3" w:rsidR="004D3011" w:rsidRDefault="004D3011" w:rsidP="00303A19"/>
          <w:p w14:paraId="3A9B1E22" w14:textId="5151ACF7" w:rsidR="004D3011" w:rsidRPr="004D3011" w:rsidRDefault="004D3011" w:rsidP="00303A19"/>
        </w:tc>
        <w:tc>
          <w:tcPr>
            <w:tcW w:w="649" w:type="dxa"/>
          </w:tcPr>
          <w:p w14:paraId="6BDFC7DB" w14:textId="77777777" w:rsidR="001B2ABD" w:rsidRDefault="001B2ABD" w:rsidP="00303A19">
            <w:pPr>
              <w:tabs>
                <w:tab w:val="left" w:pos="990"/>
              </w:tabs>
            </w:pPr>
          </w:p>
        </w:tc>
        <w:tc>
          <w:tcPr>
            <w:tcW w:w="6768" w:type="dxa"/>
          </w:tcPr>
          <w:sdt>
            <w:sdtPr>
              <w:id w:val="1049110328"/>
              <w:placeholder>
                <w:docPart w:val="1C6C64974F8844CFA337560EBB13FA04"/>
              </w:placeholder>
              <w:temporary/>
              <w:showingPlcHdr/>
              <w15:appearance w15:val="hidden"/>
            </w:sdtPr>
            <w:sdtContent>
              <w:p w14:paraId="0302FDAB" w14:textId="77777777" w:rsidR="001B2ABD" w:rsidRDefault="00E25A26" w:rsidP="00303A19">
                <w:pPr>
                  <w:pStyle w:val="Heading2"/>
                  <w:spacing w:before="0"/>
                </w:pPr>
                <w:r w:rsidRPr="00036450">
                  <w:t>EDUCATION</w:t>
                </w:r>
              </w:p>
            </w:sdtContent>
          </w:sdt>
          <w:p w14:paraId="7FD9705A" w14:textId="7172C049" w:rsidR="00036450" w:rsidRDefault="00322D7D" w:rsidP="00303A19">
            <w:pPr>
              <w:pStyle w:val="Heading4"/>
            </w:pPr>
            <w:r>
              <w:t>University of South Carolina</w:t>
            </w:r>
          </w:p>
          <w:p w14:paraId="0A92E38C" w14:textId="722B9E77" w:rsidR="00322D7D" w:rsidRPr="00322D7D" w:rsidRDefault="00322D7D" w:rsidP="00303A19">
            <w:r>
              <w:t>August, 2024 to Current</w:t>
            </w:r>
          </w:p>
          <w:p w14:paraId="53B83643" w14:textId="63B9C637" w:rsidR="004D3011" w:rsidRDefault="00322D7D" w:rsidP="00303A19">
            <w:r>
              <w:t>Currently enrolled for Bachelor’s in Computer Science.</w:t>
            </w:r>
          </w:p>
          <w:p w14:paraId="448BB575" w14:textId="243AE9AA" w:rsidR="00322D7D" w:rsidRDefault="00322D7D" w:rsidP="00303A19">
            <w:r>
              <w:t>Maintaining 4.0 GPA to Date</w:t>
            </w:r>
          </w:p>
          <w:p w14:paraId="5D06950F" w14:textId="77777777" w:rsidR="00036450" w:rsidRDefault="00036450" w:rsidP="00303A19"/>
          <w:p w14:paraId="60914FCA" w14:textId="3A598A14" w:rsidR="00036450" w:rsidRPr="00B359E4" w:rsidRDefault="00322D7D" w:rsidP="00303A19">
            <w:pPr>
              <w:pStyle w:val="Heading4"/>
            </w:pPr>
            <w:r>
              <w:t>Midlands Technical College</w:t>
            </w:r>
          </w:p>
          <w:p w14:paraId="41AEF570" w14:textId="3F592677" w:rsidR="00036450" w:rsidRPr="00B359E4" w:rsidRDefault="00322D7D" w:rsidP="00303A19">
            <w:pPr>
              <w:pStyle w:val="Date"/>
            </w:pPr>
            <w:r>
              <w:t>Fall, 2022 to Spring, 2024</w:t>
            </w:r>
          </w:p>
          <w:p w14:paraId="700AA998" w14:textId="090D22C5" w:rsidR="00036450" w:rsidRDefault="00322D7D" w:rsidP="00303A19">
            <w:r>
              <w:t>Associates in Computer Science.</w:t>
            </w:r>
          </w:p>
          <w:p w14:paraId="6A5BB21F" w14:textId="083A9F03" w:rsidR="00322D7D" w:rsidRDefault="00322D7D" w:rsidP="00303A19">
            <w:r>
              <w:t>4.0 GPA.</w:t>
            </w:r>
          </w:p>
          <w:sdt>
            <w:sdtPr>
              <w:id w:val="1001553383"/>
              <w:placeholder>
                <w:docPart w:val="98E8DD71CC0B4609A62D6BC9EFC0AEAE"/>
              </w:placeholder>
              <w:temporary/>
              <w:showingPlcHdr/>
              <w15:appearance w15:val="hidden"/>
            </w:sdtPr>
            <w:sdtContent>
              <w:p w14:paraId="6419193D" w14:textId="77777777" w:rsidR="00036450" w:rsidRDefault="00036450" w:rsidP="00303A19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7D912587" w14:textId="4B79A590" w:rsidR="00036450" w:rsidRDefault="00322D7D" w:rsidP="00303A19">
            <w:pPr>
              <w:pStyle w:val="Heading4"/>
              <w:rPr>
                <w:bCs/>
              </w:rPr>
            </w:pPr>
            <w:r>
              <w:rPr>
                <w:bCs/>
              </w:rPr>
              <w:t>Caroling Wiring Server - Inventory Management &amp; IT Support Lead</w:t>
            </w:r>
          </w:p>
          <w:p w14:paraId="5D104E7A" w14:textId="6B6F6037" w:rsidR="00322D7D" w:rsidRPr="00322D7D" w:rsidRDefault="00322D7D" w:rsidP="00303A19">
            <w:r>
              <w:t>Jan 2024 - Current</w:t>
            </w:r>
          </w:p>
          <w:p w14:paraId="3FB5F8AF" w14:textId="31691237" w:rsidR="004D3011" w:rsidRDefault="00322D7D" w:rsidP="00303A19">
            <w:pPr>
              <w:pStyle w:val="ListParagraph"/>
              <w:numPr>
                <w:ilvl w:val="0"/>
                <w:numId w:val="1"/>
              </w:numPr>
            </w:pPr>
            <w:r>
              <w:t>Inventory Management: Oversee stock counts, manage reorder processes, and ensure accuracy of inventory records.</w:t>
            </w:r>
          </w:p>
          <w:p w14:paraId="5E95CC22" w14:textId="53E50CFE" w:rsidR="00322D7D" w:rsidRDefault="00322D7D" w:rsidP="00303A19">
            <w:pPr>
              <w:pStyle w:val="ListParagraph"/>
              <w:numPr>
                <w:ilvl w:val="0"/>
                <w:numId w:val="1"/>
              </w:numPr>
            </w:pPr>
            <w:r>
              <w:t>Database Maintenance: Maintain and update an inventory database, ensuring data integrity and availability for internal use.</w:t>
            </w:r>
          </w:p>
          <w:p w14:paraId="79ED01F6" w14:textId="574AC664" w:rsidR="00322D7D" w:rsidRDefault="00322D7D" w:rsidP="00303A19">
            <w:pPr>
              <w:pStyle w:val="ListParagraph"/>
              <w:numPr>
                <w:ilvl w:val="0"/>
                <w:numId w:val="1"/>
              </w:numPr>
            </w:pPr>
            <w:r>
              <w:t>IT Support: Provide technical assistance and support to technicians, troubleshooting issues with systems, hardware, and software.</w:t>
            </w:r>
          </w:p>
          <w:p w14:paraId="0E085519" w14:textId="2398CC1B" w:rsidR="00322D7D" w:rsidRDefault="00322D7D" w:rsidP="00303A19">
            <w:pPr>
              <w:pStyle w:val="ListParagraph"/>
              <w:numPr>
                <w:ilvl w:val="0"/>
                <w:numId w:val="1"/>
              </w:numPr>
            </w:pPr>
            <w:r>
              <w:t>Education &amp; Diagramming: Create diagrams and visual aids for customer and technician training, ensuring clarity in technical concepts.</w:t>
            </w:r>
          </w:p>
          <w:p w14:paraId="645D1732" w14:textId="0CA29CF0" w:rsidR="00322D7D" w:rsidRDefault="00322D7D" w:rsidP="00303A19">
            <w:pPr>
              <w:pStyle w:val="ListParagraph"/>
              <w:numPr>
                <w:ilvl w:val="0"/>
                <w:numId w:val="1"/>
              </w:numPr>
            </w:pPr>
            <w:r>
              <w:t>Power Apps Development: Design and develop custom Power Apps/Power Automate Flows for internal inventory management.</w:t>
            </w:r>
          </w:p>
          <w:p w14:paraId="4312342E" w14:textId="52B7697B" w:rsidR="004D3011" w:rsidRPr="004D3011" w:rsidRDefault="00322D7D" w:rsidP="00303A19">
            <w:pPr>
              <w:pStyle w:val="Heading4"/>
              <w:rPr>
                <w:bCs/>
              </w:rPr>
            </w:pPr>
            <w:r>
              <w:t>Carolina Wiring Service – Lead Field Technician</w:t>
            </w:r>
          </w:p>
          <w:p w14:paraId="2C68A40D" w14:textId="58A44F8D" w:rsidR="004D3011" w:rsidRDefault="00233A42" w:rsidP="00303A19">
            <w:pPr>
              <w:pStyle w:val="Date"/>
            </w:pPr>
            <w:r>
              <w:t>May 2011 to December 2023</w:t>
            </w:r>
          </w:p>
          <w:p w14:paraId="5B90DB61" w14:textId="788526AB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Installation and setup of low voltage systems.</w:t>
            </w:r>
          </w:p>
          <w:p w14:paraId="7BB9750D" w14:textId="3F87C963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Project management.</w:t>
            </w:r>
          </w:p>
          <w:p w14:paraId="29894540" w14:textId="64AEF767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Team Leadership</w:t>
            </w:r>
          </w:p>
          <w:p w14:paraId="2A0248BF" w14:textId="3C4D4A89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Troubleshooting and repairs.</w:t>
            </w:r>
          </w:p>
          <w:p w14:paraId="07A298DE" w14:textId="16DEF577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Customer interaction.</w:t>
            </w:r>
          </w:p>
          <w:p w14:paraId="5C8C0651" w14:textId="61E02CB1" w:rsid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System design and configuration.</w:t>
            </w:r>
          </w:p>
          <w:p w14:paraId="01299FB5" w14:textId="215ECC8E" w:rsidR="00233A42" w:rsidRPr="00233A42" w:rsidRDefault="00233A42" w:rsidP="00303A19">
            <w:pPr>
              <w:pStyle w:val="ListParagraph"/>
              <w:numPr>
                <w:ilvl w:val="0"/>
                <w:numId w:val="2"/>
              </w:numPr>
            </w:pPr>
            <w:r>
              <w:t>Documentation and Reporting.</w:t>
            </w:r>
          </w:p>
          <w:p w14:paraId="426D37AB" w14:textId="2C3B80C4" w:rsidR="004D3011" w:rsidRPr="00233A42" w:rsidRDefault="004D3011" w:rsidP="00303A19">
            <w:pPr>
              <w:pStyle w:val="Heading4"/>
              <w:rPr>
                <w:bCs/>
              </w:rPr>
            </w:pPr>
          </w:p>
          <w:p w14:paraId="72FD7B1A" w14:textId="77777777" w:rsidR="004D3011" w:rsidRDefault="004D3011" w:rsidP="00303A19"/>
          <w:sdt>
            <w:sdtPr>
              <w:id w:val="1669594239"/>
              <w:placeholder>
                <w:docPart w:val="324C970EBA9C4E2D8153F0F94AFB81B3"/>
              </w:placeholder>
              <w:temporary/>
              <w:showingPlcHdr/>
              <w15:appearance w15:val="hidden"/>
            </w:sdtPr>
            <w:sdtContent>
              <w:p w14:paraId="01688870" w14:textId="77777777" w:rsidR="00036450" w:rsidRDefault="00180329" w:rsidP="00303A19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6EFFEEBB" w14:textId="77777777" w:rsidR="00036450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Analytical Thinking</w:t>
            </w:r>
          </w:p>
          <w:p w14:paraId="2FB0A093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Troubleshooting</w:t>
            </w:r>
          </w:p>
          <w:p w14:paraId="52A4606A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Microsoft Platform</w:t>
            </w:r>
          </w:p>
          <w:p w14:paraId="62891089" w14:textId="701DE0C1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(LAN) Networking Principles</w:t>
            </w:r>
          </w:p>
          <w:p w14:paraId="03E69038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(WISP) Networking Principles</w:t>
            </w:r>
          </w:p>
          <w:p w14:paraId="4E34D261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Automated Systems </w:t>
            </w:r>
          </w:p>
          <w:p w14:paraId="03589460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CCTV</w:t>
            </w:r>
          </w:p>
          <w:p w14:paraId="169BAE9C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Security</w:t>
            </w:r>
          </w:p>
          <w:p w14:paraId="10FBCB24" w14:textId="77777777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Advanced Audio/Video Systems</w:t>
            </w:r>
          </w:p>
          <w:p w14:paraId="59A540A0" w14:textId="549FE819" w:rsidR="00233A42" w:rsidRDefault="00233A42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Understanding of Java </w:t>
            </w:r>
            <w:r w:rsidR="00673F3B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 xml:space="preserve">rogramming </w:t>
            </w:r>
            <w:r w:rsidR="00673F3B">
              <w:rPr>
                <w:color w:val="000000" w:themeColor="text1"/>
              </w:rPr>
              <w:t>P</w:t>
            </w:r>
            <w:r>
              <w:rPr>
                <w:color w:val="000000" w:themeColor="text1"/>
              </w:rPr>
              <w:t>rinciples</w:t>
            </w:r>
          </w:p>
          <w:p w14:paraId="1F323E1A" w14:textId="77777777" w:rsidR="00673F3B" w:rsidRDefault="00673F3B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Understanding of C++ Programming Principles</w:t>
            </w:r>
          </w:p>
          <w:p w14:paraId="53167DF4" w14:textId="77777777" w:rsidR="00673F3B" w:rsidRDefault="00673F3B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Understanding of .NET MAUI </w:t>
            </w:r>
          </w:p>
          <w:p w14:paraId="33406EBC" w14:textId="147C3EA6" w:rsidR="00673F3B" w:rsidRDefault="00673F3B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Understanding of M365 Power Platform (Power Apps, Power Automate, </w:t>
            </w:r>
            <w:r w:rsidR="00303A19">
              <w:rPr>
                <w:color w:val="000000" w:themeColor="text1"/>
              </w:rPr>
              <w:t>SharePoint</w:t>
            </w:r>
            <w:r>
              <w:rPr>
                <w:color w:val="000000" w:themeColor="text1"/>
              </w:rPr>
              <w:t xml:space="preserve"> Integration)</w:t>
            </w:r>
          </w:p>
          <w:p w14:paraId="55ED5086" w14:textId="1DD5E62F" w:rsidR="00673F3B" w:rsidRDefault="00673F3B" w:rsidP="00303A19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Understanding of HTML Principles.</w:t>
            </w:r>
          </w:p>
          <w:p w14:paraId="2246EB0F" w14:textId="7E631B3A" w:rsidR="00673F3B" w:rsidRPr="00673F3B" w:rsidRDefault="00673F3B" w:rsidP="00303A19">
            <w:pPr>
              <w:rPr>
                <w:color w:val="000000" w:themeColor="text1"/>
              </w:rPr>
            </w:pPr>
          </w:p>
        </w:tc>
      </w:tr>
    </w:tbl>
    <w:p w14:paraId="4494CD4B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A413E9" w14:textId="77777777" w:rsidR="00037303" w:rsidRDefault="00037303" w:rsidP="000C45FF">
      <w:r>
        <w:separator/>
      </w:r>
    </w:p>
  </w:endnote>
  <w:endnote w:type="continuationSeparator" w:id="0">
    <w:p w14:paraId="6832084E" w14:textId="77777777" w:rsidR="00037303" w:rsidRDefault="0003730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06701" w14:textId="77777777" w:rsidR="00037303" w:rsidRDefault="00037303" w:rsidP="000C45FF">
      <w:r>
        <w:separator/>
      </w:r>
    </w:p>
  </w:footnote>
  <w:footnote w:type="continuationSeparator" w:id="0">
    <w:p w14:paraId="44FCB89B" w14:textId="77777777" w:rsidR="00037303" w:rsidRDefault="0003730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7C3CD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2FF8EF" wp14:editId="236DB37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E4EEA"/>
    <w:multiLevelType w:val="hybridMultilevel"/>
    <w:tmpl w:val="53D0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B0C25"/>
    <w:multiLevelType w:val="hybridMultilevel"/>
    <w:tmpl w:val="3B626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D7A3B"/>
    <w:multiLevelType w:val="hybridMultilevel"/>
    <w:tmpl w:val="DFEAC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50DC3"/>
    <w:multiLevelType w:val="hybridMultilevel"/>
    <w:tmpl w:val="6382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1200971">
    <w:abstractNumId w:val="2"/>
  </w:num>
  <w:num w:numId="2" w16cid:durableId="1764454456">
    <w:abstractNumId w:val="3"/>
  </w:num>
  <w:num w:numId="3" w16cid:durableId="1785923681">
    <w:abstractNumId w:val="0"/>
  </w:num>
  <w:num w:numId="4" w16cid:durableId="1151211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7D"/>
    <w:rsid w:val="00036450"/>
    <w:rsid w:val="00037303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3A42"/>
    <w:rsid w:val="002400EB"/>
    <w:rsid w:val="002558A1"/>
    <w:rsid w:val="00256CF7"/>
    <w:rsid w:val="00281FD5"/>
    <w:rsid w:val="00303A19"/>
    <w:rsid w:val="0030481B"/>
    <w:rsid w:val="003156FC"/>
    <w:rsid w:val="00322D7D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3F3B"/>
    <w:rsid w:val="006771D0"/>
    <w:rsid w:val="00715FCB"/>
    <w:rsid w:val="00743101"/>
    <w:rsid w:val="00764C9F"/>
    <w:rsid w:val="007775E1"/>
    <w:rsid w:val="007867A0"/>
    <w:rsid w:val="007927F5"/>
    <w:rsid w:val="00802CA0"/>
    <w:rsid w:val="009260CD"/>
    <w:rsid w:val="00940A66"/>
    <w:rsid w:val="00952C25"/>
    <w:rsid w:val="00A2118D"/>
    <w:rsid w:val="00AD0A50"/>
    <w:rsid w:val="00AD6DB7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87CC5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9EE8C"/>
  <w14:defaultImageDpi w14:val="32767"/>
  <w15:chartTrackingRefBased/>
  <w15:docId w15:val="{C8DE6EB5-26F3-41CA-8100-F5DE36FF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322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B8B60CA54664B76B5C4D8F848FE1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53422-BD42-4759-87D9-F16B3C7ABB75}"/>
      </w:docPartPr>
      <w:docPartBody>
        <w:p w:rsidR="00000000" w:rsidRDefault="00000000">
          <w:pPr>
            <w:pStyle w:val="6B8B60CA54664B76B5C4D8F848FE18BF"/>
          </w:pPr>
          <w:r w:rsidRPr="00D5459D">
            <w:t>Profile</w:t>
          </w:r>
        </w:p>
      </w:docPartBody>
    </w:docPart>
    <w:docPart>
      <w:docPartPr>
        <w:name w:val="E287AAEEAF5C4E9DBBAE81230E06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9FD0BD-08C1-4F88-B974-E6C84E5EB77F}"/>
      </w:docPartPr>
      <w:docPartBody>
        <w:p w:rsidR="00000000" w:rsidRDefault="00000000">
          <w:pPr>
            <w:pStyle w:val="E287AAEEAF5C4E9DBBAE81230E06D58D"/>
          </w:pPr>
          <w:r w:rsidRPr="00CB0055">
            <w:t>Contact</w:t>
          </w:r>
        </w:p>
      </w:docPartBody>
    </w:docPart>
    <w:docPart>
      <w:docPartPr>
        <w:name w:val="DC23A3AC885947268ED74C3EC9558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BD851-C78D-44D0-9AB4-8D94CCBABBA0}"/>
      </w:docPartPr>
      <w:docPartBody>
        <w:p w:rsidR="00000000" w:rsidRDefault="00000000">
          <w:pPr>
            <w:pStyle w:val="DC23A3AC885947268ED74C3EC955834B"/>
          </w:pPr>
          <w:r w:rsidRPr="004D3011">
            <w:t>PHONE:</w:t>
          </w:r>
        </w:p>
      </w:docPartBody>
    </w:docPart>
    <w:docPart>
      <w:docPartPr>
        <w:name w:val="BAA53AF8756C434B910CC22E5BC1A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7D8C3-8A27-4FAC-9781-E41EFDF4B0B4}"/>
      </w:docPartPr>
      <w:docPartBody>
        <w:p w:rsidR="00000000" w:rsidRDefault="00000000">
          <w:pPr>
            <w:pStyle w:val="BAA53AF8756C434B910CC22E5BC1A52C"/>
          </w:pPr>
          <w:r w:rsidRPr="004D3011">
            <w:t>WEBSITE:</w:t>
          </w:r>
        </w:p>
      </w:docPartBody>
    </w:docPart>
    <w:docPart>
      <w:docPartPr>
        <w:name w:val="2527DD03F6FF48B8B490194574906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49650-1264-4CE3-BDAD-1CB258599419}"/>
      </w:docPartPr>
      <w:docPartBody>
        <w:p w:rsidR="00000000" w:rsidRDefault="00000000">
          <w:pPr>
            <w:pStyle w:val="2527DD03F6FF48B8B490194574906EF9"/>
          </w:pPr>
          <w:r w:rsidRPr="004D3011">
            <w:t>EMAIL:</w:t>
          </w:r>
        </w:p>
      </w:docPartBody>
    </w:docPart>
    <w:docPart>
      <w:docPartPr>
        <w:name w:val="DDCD4AE84A9F4E689DDD22B47F5B3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10E36-C99E-4184-B1AC-5BAA060C0B84}"/>
      </w:docPartPr>
      <w:docPartBody>
        <w:p w:rsidR="00000000" w:rsidRDefault="00000000">
          <w:pPr>
            <w:pStyle w:val="DDCD4AE84A9F4E689DDD22B47F5B39E7"/>
          </w:pPr>
          <w:r w:rsidRPr="00CB0055">
            <w:t>Hobbies</w:t>
          </w:r>
        </w:p>
      </w:docPartBody>
    </w:docPart>
    <w:docPart>
      <w:docPartPr>
        <w:name w:val="1C6C64974F8844CFA337560EBB13FA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F92A-09BD-4872-A880-0A7209E64191}"/>
      </w:docPartPr>
      <w:docPartBody>
        <w:p w:rsidR="00000000" w:rsidRDefault="00000000">
          <w:pPr>
            <w:pStyle w:val="1C6C64974F8844CFA337560EBB13FA04"/>
          </w:pPr>
          <w:r w:rsidRPr="00036450">
            <w:t>EDUCATION</w:t>
          </w:r>
        </w:p>
      </w:docPartBody>
    </w:docPart>
    <w:docPart>
      <w:docPartPr>
        <w:name w:val="98E8DD71CC0B4609A62D6BC9EFC0A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9DFCF-DF87-42AA-A26F-24178BBFDFEB}"/>
      </w:docPartPr>
      <w:docPartBody>
        <w:p w:rsidR="00000000" w:rsidRDefault="00000000">
          <w:pPr>
            <w:pStyle w:val="98E8DD71CC0B4609A62D6BC9EFC0AEAE"/>
          </w:pPr>
          <w:r w:rsidRPr="00036450">
            <w:t>WORK EXPERIENCE</w:t>
          </w:r>
        </w:p>
      </w:docPartBody>
    </w:docPart>
    <w:docPart>
      <w:docPartPr>
        <w:name w:val="324C970EBA9C4E2D8153F0F94AFB8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58FCF-A9D1-48CD-B0A7-7DF6C7675767}"/>
      </w:docPartPr>
      <w:docPartBody>
        <w:p w:rsidR="00000000" w:rsidRDefault="00000000">
          <w:pPr>
            <w:pStyle w:val="324C970EBA9C4E2D8153F0F94AFB81B3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48"/>
    <w:rsid w:val="00786DB6"/>
    <w:rsid w:val="00D55748"/>
    <w:rsid w:val="00E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5574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9623D721984C94986CF9F4A3E64426">
    <w:name w:val="009623D721984C94986CF9F4A3E64426"/>
  </w:style>
  <w:style w:type="paragraph" w:customStyle="1" w:styleId="E58BD012013843F59B8FC9DFE990796C">
    <w:name w:val="E58BD012013843F59B8FC9DFE990796C"/>
  </w:style>
  <w:style w:type="paragraph" w:customStyle="1" w:styleId="6B8B60CA54664B76B5C4D8F848FE18BF">
    <w:name w:val="6B8B60CA54664B76B5C4D8F848FE18BF"/>
  </w:style>
  <w:style w:type="paragraph" w:customStyle="1" w:styleId="81EE9F3F790A44429C77F58CB96DAD06">
    <w:name w:val="81EE9F3F790A44429C77F58CB96DAD06"/>
  </w:style>
  <w:style w:type="paragraph" w:customStyle="1" w:styleId="E287AAEEAF5C4E9DBBAE81230E06D58D">
    <w:name w:val="E287AAEEAF5C4E9DBBAE81230E06D58D"/>
  </w:style>
  <w:style w:type="paragraph" w:customStyle="1" w:styleId="DC23A3AC885947268ED74C3EC955834B">
    <w:name w:val="DC23A3AC885947268ED74C3EC955834B"/>
  </w:style>
  <w:style w:type="paragraph" w:customStyle="1" w:styleId="F781EA0C4D374A74BA23196376F3B3B7">
    <w:name w:val="F781EA0C4D374A74BA23196376F3B3B7"/>
  </w:style>
  <w:style w:type="paragraph" w:customStyle="1" w:styleId="BAA53AF8756C434B910CC22E5BC1A52C">
    <w:name w:val="BAA53AF8756C434B910CC22E5BC1A52C"/>
  </w:style>
  <w:style w:type="paragraph" w:customStyle="1" w:styleId="640CA039A0BD4A52AB68B7FE5E4C56CE">
    <w:name w:val="640CA039A0BD4A52AB68B7FE5E4C56CE"/>
  </w:style>
  <w:style w:type="paragraph" w:customStyle="1" w:styleId="2527DD03F6FF48B8B490194574906EF9">
    <w:name w:val="2527DD03F6FF48B8B490194574906EF9"/>
  </w:style>
  <w:style w:type="character" w:styleId="Hyperlink">
    <w:name w:val="Hyperlink"/>
    <w:basedOn w:val="DefaultParagraphFont"/>
    <w:uiPriority w:val="99"/>
    <w:unhideWhenUsed/>
    <w:rsid w:val="00D55748"/>
    <w:rPr>
      <w:color w:val="C45911" w:themeColor="accent2" w:themeShade="BF"/>
      <w:u w:val="single"/>
    </w:rPr>
  </w:style>
  <w:style w:type="paragraph" w:customStyle="1" w:styleId="8634F18F5DE849D0BBB46998A776ED8F">
    <w:name w:val="8634F18F5DE849D0BBB46998A776ED8F"/>
  </w:style>
  <w:style w:type="paragraph" w:customStyle="1" w:styleId="DDCD4AE84A9F4E689DDD22B47F5B39E7">
    <w:name w:val="DDCD4AE84A9F4E689DDD22B47F5B39E7"/>
  </w:style>
  <w:style w:type="paragraph" w:customStyle="1" w:styleId="5C4B5E6F0B964DB4828697C2072D4FE7">
    <w:name w:val="5C4B5E6F0B964DB4828697C2072D4FE7"/>
  </w:style>
  <w:style w:type="paragraph" w:customStyle="1" w:styleId="168B0CD2A578483B8DFB809D13C7336C">
    <w:name w:val="168B0CD2A578483B8DFB809D13C7336C"/>
  </w:style>
  <w:style w:type="paragraph" w:customStyle="1" w:styleId="CB9222E6F491460CAF71C1D110C4E735">
    <w:name w:val="CB9222E6F491460CAF71C1D110C4E735"/>
  </w:style>
  <w:style w:type="paragraph" w:customStyle="1" w:styleId="29C65F71473B4CC2B3D7CE65B1650B0F">
    <w:name w:val="29C65F71473B4CC2B3D7CE65B1650B0F"/>
  </w:style>
  <w:style w:type="paragraph" w:customStyle="1" w:styleId="1C6C64974F8844CFA337560EBB13FA04">
    <w:name w:val="1C6C64974F8844CFA337560EBB13FA04"/>
  </w:style>
  <w:style w:type="paragraph" w:customStyle="1" w:styleId="58C34D6D8CDD447BA7AB13597CA27C2F">
    <w:name w:val="58C34D6D8CDD447BA7AB13597CA27C2F"/>
  </w:style>
  <w:style w:type="paragraph" w:customStyle="1" w:styleId="4C231773F81149DF83B751F543ED9751">
    <w:name w:val="4C231773F81149DF83B751F543ED9751"/>
  </w:style>
  <w:style w:type="paragraph" w:customStyle="1" w:styleId="48B526B7CE0641018BA5B47EE5C2E84B">
    <w:name w:val="48B526B7CE0641018BA5B47EE5C2E84B"/>
  </w:style>
  <w:style w:type="paragraph" w:customStyle="1" w:styleId="CC3A4A3C7E37490794C1447A2A5834D5">
    <w:name w:val="CC3A4A3C7E37490794C1447A2A5834D5"/>
  </w:style>
  <w:style w:type="paragraph" w:customStyle="1" w:styleId="7194EA2799B645FA8F8EE72E7D8B6CC7">
    <w:name w:val="7194EA2799B645FA8F8EE72E7D8B6CC7"/>
  </w:style>
  <w:style w:type="paragraph" w:customStyle="1" w:styleId="4835529D23814395BE2A3E0D787014D8">
    <w:name w:val="4835529D23814395BE2A3E0D787014D8"/>
  </w:style>
  <w:style w:type="paragraph" w:customStyle="1" w:styleId="1818AC9ABB1F45379B1491DEF8315231">
    <w:name w:val="1818AC9ABB1F45379B1491DEF8315231"/>
  </w:style>
  <w:style w:type="paragraph" w:customStyle="1" w:styleId="98E8DD71CC0B4609A62D6BC9EFC0AEAE">
    <w:name w:val="98E8DD71CC0B4609A62D6BC9EFC0AEAE"/>
  </w:style>
  <w:style w:type="paragraph" w:customStyle="1" w:styleId="6ED58411BB6A4881B7C6D77E3213686F">
    <w:name w:val="6ED58411BB6A4881B7C6D77E3213686F"/>
  </w:style>
  <w:style w:type="paragraph" w:customStyle="1" w:styleId="AA1C33D751FA482796D1A460B0F18177">
    <w:name w:val="AA1C33D751FA482796D1A460B0F18177"/>
  </w:style>
  <w:style w:type="paragraph" w:customStyle="1" w:styleId="0F7F1647AB704CEA86C022A31B0E5A53">
    <w:name w:val="0F7F1647AB704CEA86C022A31B0E5A53"/>
  </w:style>
  <w:style w:type="paragraph" w:customStyle="1" w:styleId="02F6576FE1CD4171BE7E665EE3E94288">
    <w:name w:val="02F6576FE1CD4171BE7E665EE3E94288"/>
  </w:style>
  <w:style w:type="paragraph" w:customStyle="1" w:styleId="2503EEEDDCC744FAA4090D38876F768E">
    <w:name w:val="2503EEEDDCC744FAA4090D38876F768E"/>
  </w:style>
  <w:style w:type="paragraph" w:customStyle="1" w:styleId="A401E6466124494188C07B07F8E3019F">
    <w:name w:val="A401E6466124494188C07B07F8E3019F"/>
  </w:style>
  <w:style w:type="paragraph" w:customStyle="1" w:styleId="52572699704E4FDF84F6A1A13B34832F">
    <w:name w:val="52572699704E4FDF84F6A1A13B34832F"/>
  </w:style>
  <w:style w:type="paragraph" w:customStyle="1" w:styleId="3AEC754D197C4315BC43499B15D91940">
    <w:name w:val="3AEC754D197C4315BC43499B15D91940"/>
  </w:style>
  <w:style w:type="paragraph" w:customStyle="1" w:styleId="F78D002C756B418E99A3C00605084692">
    <w:name w:val="F78D002C756B418E99A3C00605084692"/>
  </w:style>
  <w:style w:type="paragraph" w:customStyle="1" w:styleId="FD9280449D4344D2965718A9FC0DAD8D">
    <w:name w:val="FD9280449D4344D2965718A9FC0DAD8D"/>
  </w:style>
  <w:style w:type="paragraph" w:customStyle="1" w:styleId="F11CF42982774715A50361A8D2BF795A">
    <w:name w:val="F11CF42982774715A50361A8D2BF795A"/>
  </w:style>
  <w:style w:type="paragraph" w:customStyle="1" w:styleId="9E874C4DF6DF49B1BCAA02850DEC85DF">
    <w:name w:val="9E874C4DF6DF49B1BCAA02850DEC85DF"/>
  </w:style>
  <w:style w:type="paragraph" w:customStyle="1" w:styleId="8671AF47CF37415480FEBC27E0F0976B">
    <w:name w:val="8671AF47CF37415480FEBC27E0F0976B"/>
  </w:style>
  <w:style w:type="paragraph" w:customStyle="1" w:styleId="606E552236B744028612B47B7F0D132D">
    <w:name w:val="606E552236B744028612B47B7F0D132D"/>
  </w:style>
  <w:style w:type="paragraph" w:customStyle="1" w:styleId="7AF55137384447138692205B340EEB96">
    <w:name w:val="7AF55137384447138692205B340EEB96"/>
  </w:style>
  <w:style w:type="character" w:customStyle="1" w:styleId="Heading2Char">
    <w:name w:val="Heading 2 Char"/>
    <w:basedOn w:val="DefaultParagraphFont"/>
    <w:link w:val="Heading2"/>
    <w:uiPriority w:val="9"/>
    <w:rsid w:val="00D5574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324C970EBA9C4E2D8153F0F94AFB81B3">
    <w:name w:val="324C970EBA9C4E2D8153F0F94AFB81B3"/>
  </w:style>
  <w:style w:type="paragraph" w:customStyle="1" w:styleId="39B46944094B446CA743DDEF44B3E8B2">
    <w:name w:val="39B46944094B446CA743DDEF44B3E8B2"/>
    <w:rsid w:val="00D55748"/>
  </w:style>
  <w:style w:type="paragraph" w:customStyle="1" w:styleId="5A4C07FB3593440B82724B29DD0DD729">
    <w:name w:val="5A4C07FB3593440B82724B29DD0DD729"/>
    <w:rsid w:val="00D55748"/>
  </w:style>
  <w:style w:type="paragraph" w:customStyle="1" w:styleId="BF0E278B82F74208B5A2C081D881F962">
    <w:name w:val="BF0E278B82F74208B5A2C081D881F962"/>
    <w:rsid w:val="00D55748"/>
  </w:style>
  <w:style w:type="paragraph" w:customStyle="1" w:styleId="D48F52442DBF4C8CB4A436F1CE6DAF31">
    <w:name w:val="D48F52442DBF4C8CB4A436F1CE6DAF31"/>
    <w:rsid w:val="00D55748"/>
  </w:style>
  <w:style w:type="paragraph" w:customStyle="1" w:styleId="C4134577246241BC8128C1429CB636C5">
    <w:name w:val="C4134577246241BC8128C1429CB636C5"/>
    <w:rsid w:val="00D55748"/>
  </w:style>
  <w:style w:type="paragraph" w:customStyle="1" w:styleId="D82C995C337F4C8A9384D21A1F2901D2">
    <w:name w:val="D82C995C337F4C8A9384D21A1F2901D2"/>
    <w:rsid w:val="00D55748"/>
  </w:style>
  <w:style w:type="paragraph" w:customStyle="1" w:styleId="113EFD4A29214ADD97DC9BDD9FCF6B27">
    <w:name w:val="113EFD4A29214ADD97DC9BDD9FCF6B27"/>
    <w:rsid w:val="00D55748"/>
  </w:style>
  <w:style w:type="paragraph" w:customStyle="1" w:styleId="B29D7642AB9845B3A679B66EACA6A93D">
    <w:name w:val="B29D7642AB9845B3A679B66EACA6A93D"/>
    <w:rsid w:val="00D55748"/>
  </w:style>
  <w:style w:type="paragraph" w:customStyle="1" w:styleId="874E0D9B0EB8420EAFC0168A79160A48">
    <w:name w:val="874E0D9B0EB8420EAFC0168A79160A48"/>
    <w:rsid w:val="00D55748"/>
  </w:style>
  <w:style w:type="paragraph" w:customStyle="1" w:styleId="F1D2DF568E274F559818FAEFA950E3F8">
    <w:name w:val="F1D2DF568E274F559818FAEFA950E3F8"/>
    <w:rsid w:val="00D55748"/>
  </w:style>
  <w:style w:type="paragraph" w:customStyle="1" w:styleId="43777ACC9BE343BDB482FBBCD1FF045A">
    <w:name w:val="43777ACC9BE343BDB482FBBCD1FF045A"/>
    <w:rsid w:val="00D55748"/>
  </w:style>
  <w:style w:type="paragraph" w:customStyle="1" w:styleId="2DC07DD9D2874AC5B1D639B3A1A9C96B">
    <w:name w:val="2DC07DD9D2874AC5B1D639B3A1A9C96B"/>
    <w:rsid w:val="00D55748"/>
  </w:style>
  <w:style w:type="paragraph" w:customStyle="1" w:styleId="952692D00F4A4F41A3E17E95D1C1ED09">
    <w:name w:val="952692D00F4A4F41A3E17E95D1C1ED09"/>
    <w:rsid w:val="00D55748"/>
  </w:style>
  <w:style w:type="paragraph" w:customStyle="1" w:styleId="E96796B80FDC4E6892E96972D2B889F6">
    <w:name w:val="E96796B80FDC4E6892E96972D2B889F6"/>
    <w:rsid w:val="00D55748"/>
  </w:style>
  <w:style w:type="paragraph" w:customStyle="1" w:styleId="DC70B0442A684107B3C62B2C41C284CD">
    <w:name w:val="DC70B0442A684107B3C62B2C41C284CD"/>
    <w:rsid w:val="00D557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168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Glover</cp:lastModifiedBy>
  <cp:revision>1</cp:revision>
  <dcterms:created xsi:type="dcterms:W3CDTF">2025-03-26T11:24:00Z</dcterms:created>
  <dcterms:modified xsi:type="dcterms:W3CDTF">2025-03-29T14:41:00Z</dcterms:modified>
</cp:coreProperties>
</file>